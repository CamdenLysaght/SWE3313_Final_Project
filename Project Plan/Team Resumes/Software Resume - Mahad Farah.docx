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7B643ACB" w14:textId="77777777" w:rsidTr="00F87F8B">
        <w:trPr>
          <w:trHeight w:val="731"/>
        </w:trPr>
        <w:tc>
          <w:tcPr>
            <w:tcW w:w="5013" w:type="dxa"/>
            <w:vAlign w:val="bottom"/>
          </w:tcPr>
          <w:p w14:paraId="2F2DC748" w14:textId="77777777" w:rsidR="00C84833" w:rsidRDefault="00502347" w:rsidP="00C84833">
            <w:pPr>
              <w:pStyle w:val="Title"/>
            </w:pPr>
            <w:sdt>
              <w:sdtPr>
                <w:rPr>
                  <w:sz w:val="56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E3BD4408405F449AA8A6C34800E6CD8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10CB0" w:rsidRPr="00F16B9D">
                  <w:rPr>
                    <w:sz w:val="56"/>
                    <w:szCs w:val="52"/>
                  </w:rPr>
                  <w:t>Mahad</w:t>
                </w:r>
              </w:sdtContent>
            </w:sdt>
            <w:r w:rsidR="00D92B95" w:rsidRPr="00F16B9D">
              <w:rPr>
                <w:sz w:val="56"/>
                <w:szCs w:val="52"/>
              </w:rPr>
              <w:br/>
            </w:r>
            <w:sdt>
              <w:sdtPr>
                <w:rPr>
                  <w:sz w:val="56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E14A510965F443D8908FAAF747BD572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10CB0" w:rsidRPr="00F16B9D">
                  <w:rPr>
                    <w:sz w:val="56"/>
                    <w:szCs w:val="52"/>
                  </w:rPr>
                  <w:t>Farah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72964787" w14:textId="77777777" w:rsidTr="00610CB0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A42F37F" w14:textId="598378B1" w:rsidR="004E2970" w:rsidRPr="009D0878" w:rsidRDefault="00502347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539684E89C047F6961144A5C376074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83390">
                        <w:t>Jonesboro, GA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583F68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D4DE7ED" wp14:editId="50C7345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955D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D202977" w14:textId="77777777" w:rsidTr="00610CB0">
              <w:sdt>
                <w:sdtPr>
                  <w:alias w:val="Enter phone:"/>
                  <w:tag w:val="Enter phone:"/>
                  <w:id w:val="-1849400302"/>
                  <w:placeholder>
                    <w:docPart w:val="76FCBEE355754D67AAFBE5B0FB4008F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A42EAC0" w14:textId="0CCF0A25" w:rsidR="00932D92" w:rsidRPr="009D0878" w:rsidRDefault="00B243E7" w:rsidP="00932D92">
                      <w:pPr>
                        <w:pStyle w:val="ContactInfo"/>
                      </w:pPr>
                      <w:r>
                        <w:t>(678)525-0803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434800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2F746E" wp14:editId="08924162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08F46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93716AB" w14:textId="77777777" w:rsidTr="00610CB0">
              <w:sdt>
                <w:sdtPr>
                  <w:alias w:val="Enter email:"/>
                  <w:tag w:val="Enter email:"/>
                  <w:id w:val="-675184368"/>
                  <w:placeholder>
                    <w:docPart w:val="330E0EAAE2BC4C99923D2BAD9D9D8ED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5E3986A" w14:textId="0E9F61CC" w:rsidR="00932D92" w:rsidRPr="009D0878" w:rsidRDefault="00EB04A3" w:rsidP="00932D92">
                      <w:pPr>
                        <w:pStyle w:val="ContactInfo"/>
                      </w:pPr>
                      <w:r>
                        <w:t>mfarah@students.kennesaw.edu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75B00B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DE30086" wp14:editId="3898102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EA8F0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16D5BB7" w14:textId="77777777" w:rsidR="00D92B95" w:rsidRDefault="00D92B95" w:rsidP="009D3336">
            <w:pPr>
              <w:pStyle w:val="Header"/>
            </w:pPr>
          </w:p>
        </w:tc>
      </w:tr>
    </w:tbl>
    <w:p w14:paraId="4F306A3E" w14:textId="511C0540" w:rsidR="00C43D65" w:rsidRDefault="00956E42">
      <w:r>
        <w:t>A</w:t>
      </w:r>
      <w:r w:rsidR="00FD1811">
        <w:t>n ambitious student</w:t>
      </w:r>
      <w:r w:rsidR="00BB5F00">
        <w:t xml:space="preserve"> seeking </w:t>
      </w:r>
      <w:r w:rsidR="00CE6599">
        <w:t xml:space="preserve">to secure </w:t>
      </w:r>
      <w:r w:rsidR="00502347">
        <w:t>a position as software engineer</w:t>
      </w:r>
      <w:r w:rsidR="00CE6599">
        <w:t xml:space="preserve"> at </w:t>
      </w:r>
      <w:r w:rsidR="00502347">
        <w:t>an organization</w:t>
      </w:r>
      <w:bookmarkStart w:id="0" w:name="_GoBack"/>
      <w:bookmarkEnd w:id="0"/>
      <w:r w:rsidR="00451447">
        <w:t xml:space="preserve"> </w:t>
      </w:r>
      <w:r w:rsidR="002C7930">
        <w:t xml:space="preserve">that </w:t>
      </w:r>
      <w:r w:rsidR="00475B28">
        <w:t xml:space="preserve">will </w:t>
      </w:r>
      <w:r w:rsidR="002C7930">
        <w:t xml:space="preserve">utilize my skills </w:t>
      </w:r>
      <w:r w:rsidR="00F7557B">
        <w:t>in</w:t>
      </w:r>
      <w:r w:rsidR="00357C6B">
        <w:t xml:space="preserve"> Computer Science</w:t>
      </w:r>
      <w:r w:rsidR="0034536E">
        <w:t xml:space="preserve"> </w:t>
      </w:r>
      <w:r w:rsidR="00D364AB">
        <w:t xml:space="preserve">to </w:t>
      </w:r>
      <w:r w:rsidR="001A103C">
        <w:t xml:space="preserve">benefit the </w:t>
      </w:r>
      <w:r w:rsidR="00155103">
        <w:t>company</w:t>
      </w:r>
      <w:r w:rsidR="00C745E4">
        <w:t>.</w:t>
      </w:r>
    </w:p>
    <w:p w14:paraId="0F68A6F7" w14:textId="77777777" w:rsidR="00AD13CB" w:rsidRDefault="00502347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186935260D484ABB81C1D067BCC6E0CE"/>
          </w:placeholder>
          <w:temporary/>
          <w:showingPlcHdr/>
          <w15:appearance w15:val="hidden"/>
        </w:sdtPr>
        <w:sdtEndPr/>
        <w:sdtContent>
          <w:r w:rsidR="004937AE" w:rsidRPr="00F87F8B">
            <w:rPr>
              <w:sz w:val="32"/>
              <w:szCs w:val="28"/>
            </w:rPr>
            <w:t>Skills</w:t>
          </w:r>
        </w:sdtContent>
      </w:sdt>
    </w:p>
    <w:tbl>
      <w:tblPr>
        <w:tblStyle w:val="TableGrid"/>
        <w:tblW w:w="51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844"/>
        <w:gridCol w:w="4845"/>
      </w:tblGrid>
      <w:tr w:rsidR="005B1D68" w14:paraId="1730B870" w14:textId="77777777" w:rsidTr="00F87F8B">
        <w:trPr>
          <w:trHeight w:val="128"/>
        </w:trPr>
        <w:tc>
          <w:tcPr>
            <w:tcW w:w="4845" w:type="dxa"/>
          </w:tcPr>
          <w:p w14:paraId="3CDA0E6C" w14:textId="1E0BF2E3" w:rsidR="005B1D68" w:rsidRDefault="00B7552E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Java, </w:t>
            </w:r>
            <w:r w:rsidR="0099167B">
              <w:t>C#/</w:t>
            </w:r>
            <w:r>
              <w:t xml:space="preserve">C++, </w:t>
            </w:r>
            <w:r w:rsidR="0099167B">
              <w:t xml:space="preserve">and </w:t>
            </w:r>
            <w:r>
              <w:t xml:space="preserve">Python </w:t>
            </w:r>
          </w:p>
          <w:p w14:paraId="38CF7A7B" w14:textId="77777777" w:rsidR="00752315" w:rsidRDefault="00934E3E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Microsoft </w:t>
            </w:r>
            <w:r w:rsidR="004A0F89">
              <w:t>W</w:t>
            </w:r>
            <w:r>
              <w:t>ord</w:t>
            </w:r>
            <w:r w:rsidR="0056309B">
              <w:t xml:space="preserve">, </w:t>
            </w:r>
            <w:r w:rsidR="004A0F89">
              <w:t>PowerPoint, and Excel</w:t>
            </w:r>
          </w:p>
          <w:p w14:paraId="14682406" w14:textId="27FAB141" w:rsidR="005B2036" w:rsidRPr="004937AE" w:rsidRDefault="002B0729" w:rsidP="00BC7376">
            <w:pPr>
              <w:pStyle w:val="ListBullet"/>
              <w:numPr>
                <w:ilvl w:val="0"/>
                <w:numId w:val="4"/>
              </w:numPr>
            </w:pPr>
            <w:r>
              <w:t>Experience with c</w:t>
            </w:r>
            <w:r w:rsidR="00463D1A">
              <w:t xml:space="preserve">omputer hardware </w:t>
            </w:r>
            <w:r>
              <w:t>assembly and maintenance</w:t>
            </w:r>
          </w:p>
        </w:tc>
        <w:tc>
          <w:tcPr>
            <w:tcW w:w="4845" w:type="dxa"/>
            <w:tcMar>
              <w:left w:w="360" w:type="dxa"/>
              <w:right w:w="0" w:type="dxa"/>
            </w:tcMar>
          </w:tcPr>
          <w:p w14:paraId="7A3AA509" w14:textId="6EE261FE" w:rsidR="005B1D68" w:rsidRDefault="0010689B" w:rsidP="00BC7376">
            <w:pPr>
              <w:pStyle w:val="ListBullet"/>
            </w:pPr>
            <w:r>
              <w:t>Adap</w:t>
            </w:r>
            <w:r w:rsidR="00581FD5">
              <w:t>tability and Problem</w:t>
            </w:r>
            <w:r w:rsidR="005307C4">
              <w:t>-</w:t>
            </w:r>
            <w:r w:rsidR="00581FD5">
              <w:t>solving</w:t>
            </w:r>
          </w:p>
          <w:p w14:paraId="36DA4694" w14:textId="1E20B9D3" w:rsidR="00752315" w:rsidRDefault="005A7671" w:rsidP="00BC7376">
            <w:pPr>
              <w:pStyle w:val="ListBullet"/>
            </w:pPr>
            <w:r>
              <w:t>Leadership</w:t>
            </w:r>
          </w:p>
          <w:p w14:paraId="6ED25C6D" w14:textId="688599EF" w:rsidR="00752315" w:rsidRPr="004937AE" w:rsidRDefault="005A7671" w:rsidP="00BC7376">
            <w:pPr>
              <w:pStyle w:val="ListBullet"/>
            </w:pPr>
            <w:r>
              <w:t>Communication and Teamwork</w:t>
            </w:r>
          </w:p>
        </w:tc>
      </w:tr>
    </w:tbl>
    <w:p w14:paraId="43205776" w14:textId="77777777" w:rsidR="005B1D68" w:rsidRDefault="00502347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F0279DBB6A0D468A8AD31E97DA75ABB0"/>
          </w:placeholder>
          <w:temporary/>
          <w:showingPlcHdr/>
          <w15:appearance w15:val="hidden"/>
        </w:sdtPr>
        <w:sdtEndPr/>
        <w:sdtContent>
          <w:r w:rsidR="004937AE" w:rsidRPr="00F87F8B">
            <w:rPr>
              <w:sz w:val="32"/>
              <w:szCs w:val="28"/>
            </w:rPr>
            <w:t>Experience</w:t>
          </w:r>
        </w:sdtContent>
      </w:sdt>
    </w:p>
    <w:p w14:paraId="4AC81B3D" w14:textId="4D82B192" w:rsidR="0023705D" w:rsidRPr="00D413F9" w:rsidRDefault="00A774AF" w:rsidP="00D413F9">
      <w:pPr>
        <w:pStyle w:val="Heading3"/>
      </w:pPr>
      <w:r>
        <w:t>May 2019</w:t>
      </w:r>
      <w:r w:rsidR="00D413F9" w:rsidRPr="00D413F9">
        <w:t xml:space="preserve"> –</w:t>
      </w:r>
      <w:r w:rsidR="00D413F9">
        <w:t xml:space="preserve"> </w:t>
      </w:r>
      <w:r w:rsidR="008B493C">
        <w:t>Present</w:t>
      </w:r>
    </w:p>
    <w:p w14:paraId="79C9D709" w14:textId="77777777" w:rsidR="0023705D" w:rsidRPr="00F664B4" w:rsidRDefault="00A05A56" w:rsidP="00513EFC">
      <w:pPr>
        <w:pStyle w:val="Heading2"/>
        <w:rPr>
          <w:sz w:val="24"/>
          <w:szCs w:val="22"/>
        </w:rPr>
      </w:pPr>
      <w:r w:rsidRPr="00F664B4">
        <w:rPr>
          <w:sz w:val="24"/>
          <w:szCs w:val="22"/>
        </w:rPr>
        <w:t>Teachers Assistant</w:t>
      </w:r>
      <w:r w:rsidR="00E03F71" w:rsidRPr="00F664B4">
        <w:rPr>
          <w:sz w:val="24"/>
          <w:szCs w:val="22"/>
        </w:rPr>
        <w:t xml:space="preserve"> </w:t>
      </w:r>
      <w:r w:rsidR="0095272C" w:rsidRPr="00F664B4">
        <w:rPr>
          <w:sz w:val="24"/>
          <w:szCs w:val="22"/>
        </w:rPr>
        <w:t>/</w:t>
      </w:r>
      <w:r w:rsidR="005A4A49" w:rsidRPr="00F664B4">
        <w:rPr>
          <w:sz w:val="24"/>
          <w:szCs w:val="22"/>
        </w:rPr>
        <w:t xml:space="preserve"> </w:t>
      </w:r>
      <w:r w:rsidRPr="00F664B4">
        <w:rPr>
          <w:rStyle w:val="Emphasis"/>
          <w:sz w:val="24"/>
          <w:szCs w:val="22"/>
        </w:rPr>
        <w:t>Physics Department, Kennesaw State University</w:t>
      </w:r>
    </w:p>
    <w:p w14:paraId="4F4B7957" w14:textId="05BC3882" w:rsidR="00D413F9" w:rsidRPr="00D413F9" w:rsidRDefault="00E46461" w:rsidP="00190B63">
      <w:pPr>
        <w:pStyle w:val="ListParagraph"/>
        <w:numPr>
          <w:ilvl w:val="0"/>
          <w:numId w:val="16"/>
        </w:numPr>
        <w:ind w:left="540"/>
      </w:pPr>
      <w:r>
        <w:t>Arranged physics I and physics II labs</w:t>
      </w:r>
      <w:r w:rsidR="00C80E84">
        <w:t>,</w:t>
      </w:r>
      <w:r>
        <w:t xml:space="preserve"> as well as g</w:t>
      </w:r>
      <w:r w:rsidR="00A07E8E">
        <w:t>uided students</w:t>
      </w:r>
      <w:r w:rsidR="00E271EB">
        <w:t xml:space="preserve"> </w:t>
      </w:r>
      <w:r w:rsidR="002756AC">
        <w:t>who needed assistance</w:t>
      </w:r>
      <w:r w:rsidR="00E16277">
        <w:t xml:space="preserve"> during</w:t>
      </w:r>
      <w:r>
        <w:t xml:space="preserve"> the</w:t>
      </w:r>
      <w:r w:rsidR="00A07E8E">
        <w:t xml:space="preserve"> </w:t>
      </w:r>
      <w:r w:rsidR="0069742A">
        <w:t>labs</w:t>
      </w:r>
      <w:r w:rsidR="006153F8">
        <w:t xml:space="preserve"> </w:t>
      </w:r>
    </w:p>
    <w:p w14:paraId="498FF97A" w14:textId="4BFAA30F" w:rsidR="00C573D7" w:rsidRPr="00D413F9" w:rsidRDefault="00A25FD6" w:rsidP="00D413F9">
      <w:pPr>
        <w:pStyle w:val="Heading3"/>
      </w:pPr>
      <w:r>
        <w:t>June</w:t>
      </w:r>
      <w:r w:rsidR="00491D1E">
        <w:t xml:space="preserve"> 201</w:t>
      </w:r>
      <w:r>
        <w:t>7</w:t>
      </w:r>
      <w:r w:rsidR="00D413F9" w:rsidRPr="00D413F9">
        <w:t xml:space="preserve"> –</w:t>
      </w:r>
      <w:r w:rsidR="00D413F9">
        <w:t xml:space="preserve"> </w:t>
      </w:r>
      <w:r w:rsidR="002111F0">
        <w:t>Novem</w:t>
      </w:r>
      <w:r w:rsidR="00C573D7">
        <w:t>ber 2018</w:t>
      </w:r>
    </w:p>
    <w:p w14:paraId="103837C6" w14:textId="7FE45697" w:rsidR="00D413F9" w:rsidRPr="00F664B4" w:rsidRDefault="00C80E84" w:rsidP="00513EFC">
      <w:pPr>
        <w:pStyle w:val="Heading2"/>
        <w:rPr>
          <w:sz w:val="24"/>
          <w:szCs w:val="22"/>
        </w:rPr>
      </w:pPr>
      <w:r w:rsidRPr="00F664B4">
        <w:rPr>
          <w:sz w:val="24"/>
          <w:szCs w:val="22"/>
        </w:rPr>
        <w:t>Director</w:t>
      </w:r>
      <w:r w:rsidR="008D47A2" w:rsidRPr="00F664B4">
        <w:rPr>
          <w:sz w:val="24"/>
          <w:szCs w:val="22"/>
        </w:rPr>
        <w:t>’s Assistant</w:t>
      </w:r>
      <w:r w:rsidR="00E03F71" w:rsidRPr="00F664B4">
        <w:rPr>
          <w:sz w:val="24"/>
          <w:szCs w:val="22"/>
        </w:rPr>
        <w:t xml:space="preserve"> </w:t>
      </w:r>
      <w:r w:rsidR="0095272C" w:rsidRPr="00F664B4">
        <w:rPr>
          <w:sz w:val="24"/>
          <w:szCs w:val="22"/>
        </w:rPr>
        <w:t>/</w:t>
      </w:r>
      <w:r w:rsidR="005A4A49" w:rsidRPr="00F664B4">
        <w:rPr>
          <w:sz w:val="24"/>
          <w:szCs w:val="22"/>
        </w:rPr>
        <w:t xml:space="preserve"> </w:t>
      </w:r>
      <w:r w:rsidR="007D469E" w:rsidRPr="00F664B4">
        <w:rPr>
          <w:rStyle w:val="Emphasis"/>
          <w:sz w:val="24"/>
          <w:szCs w:val="22"/>
        </w:rPr>
        <w:t>Kid</w:t>
      </w:r>
      <w:r w:rsidR="00EF4C6A" w:rsidRPr="00F664B4">
        <w:rPr>
          <w:rStyle w:val="Emphasis"/>
          <w:sz w:val="24"/>
          <w:szCs w:val="22"/>
        </w:rPr>
        <w:t xml:space="preserve">s’ First Choice Learning Center, </w:t>
      </w:r>
      <w:r w:rsidR="00B155D5" w:rsidRPr="00F664B4">
        <w:rPr>
          <w:rStyle w:val="Emphasis"/>
          <w:sz w:val="24"/>
          <w:szCs w:val="22"/>
        </w:rPr>
        <w:t>Union City</w:t>
      </w:r>
      <w:r w:rsidR="00FE3373" w:rsidRPr="00F664B4">
        <w:rPr>
          <w:rStyle w:val="Emphasis"/>
          <w:sz w:val="24"/>
          <w:szCs w:val="22"/>
        </w:rPr>
        <w:t>,</w:t>
      </w:r>
      <w:r w:rsidR="00B155D5" w:rsidRPr="00F664B4">
        <w:rPr>
          <w:rStyle w:val="Emphasis"/>
          <w:sz w:val="24"/>
          <w:szCs w:val="22"/>
        </w:rPr>
        <w:t xml:space="preserve"> Geor</w:t>
      </w:r>
      <w:r w:rsidR="00F16B9D" w:rsidRPr="00F664B4">
        <w:rPr>
          <w:rStyle w:val="Emphasis"/>
          <w:sz w:val="24"/>
          <w:szCs w:val="22"/>
        </w:rPr>
        <w:t>gia</w:t>
      </w:r>
    </w:p>
    <w:p w14:paraId="57C06724" w14:textId="649F6EFB" w:rsidR="00D413F9" w:rsidRPr="00D413F9" w:rsidRDefault="00557E22" w:rsidP="00190B63">
      <w:pPr>
        <w:pStyle w:val="ListParagraph"/>
        <w:numPr>
          <w:ilvl w:val="0"/>
          <w:numId w:val="16"/>
        </w:numPr>
        <w:ind w:left="540"/>
      </w:pPr>
      <w:r>
        <w:t>Managed</w:t>
      </w:r>
      <w:r w:rsidR="00A774AF">
        <w:t xml:space="preserve"> </w:t>
      </w:r>
      <w:r w:rsidR="00172F4F">
        <w:t xml:space="preserve">computer records </w:t>
      </w:r>
      <w:r w:rsidR="00485DDF">
        <w:t xml:space="preserve">including </w:t>
      </w:r>
      <w:r w:rsidR="00294301">
        <w:t xml:space="preserve">menus for the month, attendance, and </w:t>
      </w:r>
      <w:r w:rsidR="00294E6C">
        <w:t>business purchase records</w:t>
      </w:r>
    </w:p>
    <w:p w14:paraId="0B41C379" w14:textId="77777777" w:rsidR="0070237E" w:rsidRDefault="00502347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F04108F863CF4FC0AC5931BC7DCC55DD"/>
          </w:placeholder>
          <w:temporary/>
          <w:showingPlcHdr/>
          <w15:appearance w15:val="hidden"/>
        </w:sdtPr>
        <w:sdtEndPr/>
        <w:sdtContent>
          <w:r w:rsidR="0070237E" w:rsidRPr="00F87F8B">
            <w:rPr>
              <w:sz w:val="32"/>
              <w:szCs w:val="28"/>
            </w:rPr>
            <w:t>Education</w:t>
          </w:r>
        </w:sdtContent>
      </w:sdt>
    </w:p>
    <w:p w14:paraId="74F4A1F1" w14:textId="2CB9F888" w:rsidR="0070237E" w:rsidRDefault="00502347" w:rsidP="0070237E">
      <w:pPr>
        <w:pStyle w:val="Heading3"/>
      </w:pPr>
      <w:r>
        <w:t>expected graduation – may 2021</w:t>
      </w:r>
    </w:p>
    <w:p w14:paraId="67F58219" w14:textId="6CD76D95" w:rsidR="0070237E" w:rsidRPr="00F87F8B" w:rsidRDefault="00CA21E0" w:rsidP="00513EFC">
      <w:pPr>
        <w:pStyle w:val="Heading2"/>
        <w:rPr>
          <w:sz w:val="24"/>
          <w:szCs w:val="22"/>
        </w:rPr>
      </w:pPr>
      <w:r w:rsidRPr="00F87F8B">
        <w:rPr>
          <w:sz w:val="24"/>
          <w:szCs w:val="22"/>
        </w:rPr>
        <w:t>3</w:t>
      </w:r>
      <w:r w:rsidRPr="00F87F8B">
        <w:rPr>
          <w:sz w:val="24"/>
          <w:szCs w:val="22"/>
          <w:vertAlign w:val="superscript"/>
        </w:rPr>
        <w:t>rd</w:t>
      </w:r>
      <w:r w:rsidRPr="00F87F8B">
        <w:rPr>
          <w:sz w:val="24"/>
          <w:szCs w:val="22"/>
        </w:rPr>
        <w:t xml:space="preserve"> year</w:t>
      </w:r>
      <w:r w:rsidR="00E03F71" w:rsidRPr="00F87F8B">
        <w:rPr>
          <w:sz w:val="24"/>
          <w:szCs w:val="22"/>
        </w:rPr>
        <w:t xml:space="preserve"> </w:t>
      </w:r>
      <w:r w:rsidR="0095272C" w:rsidRPr="00F87F8B">
        <w:rPr>
          <w:sz w:val="24"/>
          <w:szCs w:val="22"/>
        </w:rPr>
        <w:t>/</w:t>
      </w:r>
      <w:r w:rsidR="0070237E" w:rsidRPr="00F87F8B">
        <w:rPr>
          <w:sz w:val="24"/>
          <w:szCs w:val="22"/>
        </w:rPr>
        <w:t xml:space="preserve"> </w:t>
      </w:r>
      <w:r w:rsidRPr="00F87F8B">
        <w:rPr>
          <w:rStyle w:val="Emphasis"/>
          <w:sz w:val="24"/>
          <w:szCs w:val="22"/>
        </w:rPr>
        <w:t>Kennesaw State University</w:t>
      </w:r>
      <w:r w:rsidR="00502347">
        <w:rPr>
          <w:rStyle w:val="Emphasis"/>
          <w:sz w:val="24"/>
          <w:szCs w:val="22"/>
        </w:rPr>
        <w:t xml:space="preserve"> </w:t>
      </w:r>
    </w:p>
    <w:p w14:paraId="508CFA7C" w14:textId="32DAB2A7" w:rsidR="0070237E" w:rsidRDefault="00675CDE" w:rsidP="00305A78">
      <w:pPr>
        <w:pStyle w:val="ListParagraph"/>
        <w:numPr>
          <w:ilvl w:val="0"/>
          <w:numId w:val="14"/>
        </w:numPr>
      </w:pPr>
      <w:r>
        <w:t>Currently averaging 3.68 GPA in computer science degree program</w:t>
      </w:r>
    </w:p>
    <w:p w14:paraId="340DC1F9" w14:textId="438EA112" w:rsidR="00CE6599" w:rsidRDefault="00675CDE" w:rsidP="00CE6599">
      <w:pPr>
        <w:pStyle w:val="ListParagraph"/>
        <w:numPr>
          <w:ilvl w:val="0"/>
          <w:numId w:val="14"/>
        </w:numPr>
      </w:pPr>
      <w:r>
        <w:t>Received merit-based scholarships including Zell Miller Scholarship</w:t>
      </w:r>
    </w:p>
    <w:p w14:paraId="4B72351F" w14:textId="6BD8660A" w:rsidR="0070237E" w:rsidRDefault="00852EB9" w:rsidP="0070237E">
      <w:pPr>
        <w:pStyle w:val="Heading3"/>
      </w:pPr>
      <w:r>
        <w:t>May</w:t>
      </w:r>
      <w:r w:rsidR="0070237E">
        <w:t xml:space="preserve"> </w:t>
      </w:r>
      <w:r>
        <w:t>2017</w:t>
      </w:r>
    </w:p>
    <w:p w14:paraId="776CCA70" w14:textId="52F61047" w:rsidR="0070237E" w:rsidRPr="00F87F8B" w:rsidRDefault="00852EB9" w:rsidP="0070237E">
      <w:pPr>
        <w:pStyle w:val="Heading2"/>
        <w:rPr>
          <w:sz w:val="24"/>
          <w:szCs w:val="22"/>
        </w:rPr>
      </w:pPr>
      <w:r w:rsidRPr="00F87F8B">
        <w:rPr>
          <w:sz w:val="24"/>
          <w:szCs w:val="22"/>
        </w:rPr>
        <w:t>Diploma</w:t>
      </w:r>
      <w:r w:rsidR="00E03F71" w:rsidRPr="00F87F8B">
        <w:rPr>
          <w:sz w:val="24"/>
          <w:szCs w:val="22"/>
        </w:rPr>
        <w:t xml:space="preserve"> </w:t>
      </w:r>
      <w:r w:rsidR="0095272C" w:rsidRPr="00F87F8B">
        <w:rPr>
          <w:sz w:val="24"/>
          <w:szCs w:val="22"/>
        </w:rPr>
        <w:t>/</w:t>
      </w:r>
      <w:r w:rsidR="0070237E" w:rsidRPr="00F87F8B">
        <w:rPr>
          <w:sz w:val="24"/>
          <w:szCs w:val="22"/>
        </w:rPr>
        <w:t xml:space="preserve"> </w:t>
      </w:r>
      <w:r w:rsidRPr="00F87F8B">
        <w:rPr>
          <w:rStyle w:val="Emphasis"/>
          <w:sz w:val="24"/>
          <w:szCs w:val="22"/>
        </w:rPr>
        <w:t>Mount Zion High School, Jonesboro, Georgia</w:t>
      </w:r>
    </w:p>
    <w:p w14:paraId="239F2546" w14:textId="3CDB515F" w:rsidR="0070237E" w:rsidRDefault="00D62C4A" w:rsidP="00B3032A">
      <w:pPr>
        <w:pStyle w:val="ListParagraph"/>
        <w:numPr>
          <w:ilvl w:val="0"/>
          <w:numId w:val="15"/>
        </w:numPr>
      </w:pPr>
      <w:r>
        <w:t xml:space="preserve">Graduated Salutatorian </w:t>
      </w:r>
      <w:r w:rsidR="00BB341F">
        <w:t xml:space="preserve">of my class </w:t>
      </w:r>
      <w:r w:rsidR="004125D2">
        <w:t>with a 4.1 GPA</w:t>
      </w:r>
    </w:p>
    <w:p w14:paraId="1E6905FC" w14:textId="1C051A1C" w:rsidR="00F87F8B" w:rsidRPr="0070237E" w:rsidRDefault="00B3032A" w:rsidP="00F87F8B">
      <w:pPr>
        <w:pStyle w:val="ListParagraph"/>
        <w:numPr>
          <w:ilvl w:val="0"/>
          <w:numId w:val="15"/>
        </w:numPr>
      </w:pPr>
      <w:r>
        <w:t xml:space="preserve">Competed </w:t>
      </w:r>
      <w:r w:rsidR="00675CDE">
        <w:t>as Co-Captain of</w:t>
      </w:r>
      <w:r>
        <w:t xml:space="preserve"> Varsity Math </w:t>
      </w:r>
      <w:r w:rsidR="00675CDE">
        <w:t>T</w:t>
      </w:r>
      <w:r>
        <w:t>eam</w:t>
      </w:r>
    </w:p>
    <w:p w14:paraId="2B65A833" w14:textId="77777777" w:rsidR="00434074" w:rsidRDefault="00502347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07914B4B82744898B0E6A82E0DF58E84"/>
          </w:placeholder>
          <w:temporary/>
          <w:showingPlcHdr/>
          <w15:appearance w15:val="hidden"/>
        </w:sdtPr>
        <w:sdtEndPr/>
        <w:sdtContent>
          <w:r w:rsidR="00434074" w:rsidRPr="00F87F8B">
            <w:rPr>
              <w:sz w:val="32"/>
              <w:szCs w:val="28"/>
            </w:rPr>
            <w:t>Activities</w:t>
          </w:r>
        </w:sdtContent>
      </w:sdt>
    </w:p>
    <w:p w14:paraId="2F3E5F19" w14:textId="1685D93E" w:rsidR="00EB6EFE" w:rsidRPr="00190B63" w:rsidRDefault="00FF547D" w:rsidP="00190B63">
      <w:pPr>
        <w:pStyle w:val="ListBullet"/>
        <w:numPr>
          <w:ilvl w:val="0"/>
          <w:numId w:val="0"/>
        </w:numPr>
        <w:tabs>
          <w:tab w:val="right" w:pos="8820"/>
        </w:tabs>
        <w:rPr>
          <w:b/>
          <w:bCs/>
          <w:sz w:val="26"/>
          <w:szCs w:val="26"/>
        </w:rPr>
      </w:pPr>
      <w:r w:rsidRPr="00EB6EFE">
        <w:rPr>
          <w:b/>
          <w:bCs/>
          <w:sz w:val="26"/>
          <w:szCs w:val="26"/>
        </w:rPr>
        <w:t>VEX Robotics Competition Team</w:t>
      </w:r>
      <w:r w:rsidR="00EB6EFE">
        <w:rPr>
          <w:b/>
          <w:bCs/>
          <w:sz w:val="26"/>
          <w:szCs w:val="26"/>
        </w:rPr>
        <w:t xml:space="preserve"> </w:t>
      </w:r>
      <w:r w:rsidR="00D56F46">
        <w:rPr>
          <w:b/>
          <w:bCs/>
          <w:sz w:val="26"/>
          <w:szCs w:val="26"/>
        </w:rPr>
        <w:tab/>
      </w:r>
      <w:r w:rsidR="00A534E7">
        <w:rPr>
          <w:sz w:val="24"/>
          <w:szCs w:val="24"/>
        </w:rPr>
        <w:t xml:space="preserve">October 2018 </w:t>
      </w:r>
      <w:r w:rsidR="00190B63">
        <w:rPr>
          <w:sz w:val="24"/>
          <w:szCs w:val="24"/>
        </w:rPr>
        <w:t>–</w:t>
      </w:r>
      <w:r w:rsidR="00A534E7">
        <w:rPr>
          <w:sz w:val="24"/>
          <w:szCs w:val="24"/>
        </w:rPr>
        <w:t xml:space="preserve"> Present</w:t>
      </w:r>
    </w:p>
    <w:p w14:paraId="6B6AA667" w14:textId="7FDADAA9" w:rsidR="00190B63" w:rsidRDefault="00190B63" w:rsidP="00190B63">
      <w:pPr>
        <w:pStyle w:val="ListBullet"/>
        <w:numPr>
          <w:ilvl w:val="0"/>
          <w:numId w:val="18"/>
        </w:numPr>
        <w:ind w:left="540"/>
      </w:pPr>
      <w:r>
        <w:t xml:space="preserve">Assisted in building and coding robots to compete in various tasks of </w:t>
      </w:r>
      <w:r w:rsidR="00F87F8B">
        <w:t>the</w:t>
      </w:r>
    </w:p>
    <w:p w14:paraId="52BBD2A7" w14:textId="4B7551B1" w:rsidR="00190B63" w:rsidRPr="00190B63" w:rsidRDefault="00190B63" w:rsidP="00190B63">
      <w:pPr>
        <w:pStyle w:val="ListBullet"/>
        <w:numPr>
          <w:ilvl w:val="0"/>
          <w:numId w:val="0"/>
        </w:numPr>
        <w:ind w:left="540"/>
      </w:pPr>
      <w:r>
        <w:t>V</w:t>
      </w:r>
      <w:r w:rsidR="00F87F8B">
        <w:t>EX</w:t>
      </w:r>
      <w:r>
        <w:t xml:space="preserve"> </w:t>
      </w:r>
      <w:r w:rsidR="00F87F8B">
        <w:t>Robotics Competition</w:t>
      </w:r>
    </w:p>
    <w:p w14:paraId="07B3048D" w14:textId="117AC2A4" w:rsidR="00F87F8B" w:rsidRPr="00F87F8B" w:rsidRDefault="009438B3" w:rsidP="00190B63">
      <w:pPr>
        <w:pStyle w:val="ListBullet"/>
        <w:numPr>
          <w:ilvl w:val="0"/>
          <w:numId w:val="0"/>
        </w:numPr>
        <w:tabs>
          <w:tab w:val="right" w:pos="8910"/>
        </w:tabs>
        <w:rPr>
          <w:sz w:val="24"/>
          <w:szCs w:val="24"/>
        </w:rPr>
      </w:pPr>
      <w:r w:rsidRPr="00EB6EFE">
        <w:rPr>
          <w:b/>
          <w:bCs/>
          <w:sz w:val="26"/>
          <w:szCs w:val="26"/>
        </w:rPr>
        <w:t>National Society of Collegiate Scholars</w:t>
      </w:r>
      <w:r w:rsidR="00A534E7">
        <w:rPr>
          <w:b/>
          <w:bCs/>
          <w:sz w:val="26"/>
          <w:szCs w:val="26"/>
        </w:rPr>
        <w:t xml:space="preserve"> </w:t>
      </w:r>
      <w:r w:rsidR="00A534E7">
        <w:rPr>
          <w:b/>
          <w:bCs/>
          <w:sz w:val="26"/>
          <w:szCs w:val="26"/>
        </w:rPr>
        <w:tab/>
      </w:r>
      <w:r w:rsidR="001A28F5">
        <w:rPr>
          <w:sz w:val="24"/>
          <w:szCs w:val="24"/>
        </w:rPr>
        <w:t>September</w:t>
      </w:r>
      <w:r w:rsidR="00A534E7">
        <w:rPr>
          <w:sz w:val="24"/>
          <w:szCs w:val="24"/>
        </w:rPr>
        <w:t xml:space="preserve"> 20</w:t>
      </w:r>
      <w:r w:rsidR="001A28F5">
        <w:rPr>
          <w:sz w:val="24"/>
          <w:szCs w:val="24"/>
        </w:rPr>
        <w:t xml:space="preserve">19 </w:t>
      </w:r>
      <w:r w:rsidR="00F87F8B">
        <w:rPr>
          <w:sz w:val="24"/>
          <w:szCs w:val="24"/>
        </w:rPr>
        <w:t>–</w:t>
      </w:r>
      <w:r w:rsidR="001A28F5">
        <w:rPr>
          <w:sz w:val="24"/>
          <w:szCs w:val="24"/>
        </w:rPr>
        <w:t xml:space="preserve"> Present</w:t>
      </w:r>
    </w:p>
    <w:sectPr w:rsidR="00F87F8B" w:rsidRPr="00F87F8B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F95EF" w14:textId="77777777" w:rsidR="00B56A4B" w:rsidRDefault="00B56A4B" w:rsidP="00725803">
      <w:pPr>
        <w:spacing w:after="0"/>
      </w:pPr>
      <w:r>
        <w:separator/>
      </w:r>
    </w:p>
  </w:endnote>
  <w:endnote w:type="continuationSeparator" w:id="0">
    <w:p w14:paraId="276EA500" w14:textId="77777777" w:rsidR="00B56A4B" w:rsidRDefault="00B56A4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844F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48D85" w14:textId="77777777" w:rsidR="00B56A4B" w:rsidRDefault="00B56A4B" w:rsidP="00725803">
      <w:pPr>
        <w:spacing w:after="0"/>
      </w:pPr>
      <w:r>
        <w:separator/>
      </w:r>
    </w:p>
  </w:footnote>
  <w:footnote w:type="continuationSeparator" w:id="0">
    <w:p w14:paraId="3CB4029E" w14:textId="77777777" w:rsidR="00B56A4B" w:rsidRDefault="00B56A4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8583E"/>
    <w:multiLevelType w:val="hybridMultilevel"/>
    <w:tmpl w:val="24A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23B77"/>
    <w:multiLevelType w:val="hybridMultilevel"/>
    <w:tmpl w:val="2A70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3A39"/>
    <w:multiLevelType w:val="hybridMultilevel"/>
    <w:tmpl w:val="54FCB8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14CC5A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875AB9"/>
    <w:multiLevelType w:val="hybridMultilevel"/>
    <w:tmpl w:val="7CE6E7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23699A"/>
    <w:multiLevelType w:val="hybridMultilevel"/>
    <w:tmpl w:val="10C46B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9065D6C"/>
    <w:multiLevelType w:val="hybridMultilevel"/>
    <w:tmpl w:val="9DA8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5"/>
  </w:num>
  <w:num w:numId="15">
    <w:abstractNumId w:val="13"/>
  </w:num>
  <w:num w:numId="16">
    <w:abstractNumId w:val="11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0"/>
    <w:rsid w:val="00016065"/>
    <w:rsid w:val="00025E77"/>
    <w:rsid w:val="00027312"/>
    <w:rsid w:val="00032A45"/>
    <w:rsid w:val="000622BB"/>
    <w:rsid w:val="000645F2"/>
    <w:rsid w:val="00064FFD"/>
    <w:rsid w:val="00082F03"/>
    <w:rsid w:val="000835A0"/>
    <w:rsid w:val="000934A2"/>
    <w:rsid w:val="000F1A2E"/>
    <w:rsid w:val="0010689B"/>
    <w:rsid w:val="00127857"/>
    <w:rsid w:val="00127B74"/>
    <w:rsid w:val="00155103"/>
    <w:rsid w:val="00172F4F"/>
    <w:rsid w:val="00186D60"/>
    <w:rsid w:val="00190B63"/>
    <w:rsid w:val="001A103C"/>
    <w:rsid w:val="001A28F5"/>
    <w:rsid w:val="001B0955"/>
    <w:rsid w:val="002111F0"/>
    <w:rsid w:val="00227784"/>
    <w:rsid w:val="0023705D"/>
    <w:rsid w:val="00250A31"/>
    <w:rsid w:val="00251C13"/>
    <w:rsid w:val="00264C45"/>
    <w:rsid w:val="002665F8"/>
    <w:rsid w:val="002669BD"/>
    <w:rsid w:val="002756AC"/>
    <w:rsid w:val="002922D0"/>
    <w:rsid w:val="00294301"/>
    <w:rsid w:val="00294E6C"/>
    <w:rsid w:val="002B0729"/>
    <w:rsid w:val="002B7291"/>
    <w:rsid w:val="002C7930"/>
    <w:rsid w:val="003050D4"/>
    <w:rsid w:val="00305A78"/>
    <w:rsid w:val="003272D2"/>
    <w:rsid w:val="00340B03"/>
    <w:rsid w:val="0034536E"/>
    <w:rsid w:val="00346878"/>
    <w:rsid w:val="00357C6B"/>
    <w:rsid w:val="00361BF7"/>
    <w:rsid w:val="00364853"/>
    <w:rsid w:val="003761C1"/>
    <w:rsid w:val="00376C20"/>
    <w:rsid w:val="00380AE7"/>
    <w:rsid w:val="003A013E"/>
    <w:rsid w:val="003A6943"/>
    <w:rsid w:val="003B02BA"/>
    <w:rsid w:val="003B16EB"/>
    <w:rsid w:val="003C0834"/>
    <w:rsid w:val="00402320"/>
    <w:rsid w:val="00410BA2"/>
    <w:rsid w:val="004125D2"/>
    <w:rsid w:val="00434074"/>
    <w:rsid w:val="00451447"/>
    <w:rsid w:val="00463C3B"/>
    <w:rsid w:val="00463D1A"/>
    <w:rsid w:val="00472B63"/>
    <w:rsid w:val="00475B28"/>
    <w:rsid w:val="004849CD"/>
    <w:rsid w:val="00485DDF"/>
    <w:rsid w:val="00491D1E"/>
    <w:rsid w:val="004937AE"/>
    <w:rsid w:val="004A0F89"/>
    <w:rsid w:val="004E2970"/>
    <w:rsid w:val="00502347"/>
    <w:rsid w:val="005026DD"/>
    <w:rsid w:val="00513EFC"/>
    <w:rsid w:val="0052113B"/>
    <w:rsid w:val="005307C4"/>
    <w:rsid w:val="00530817"/>
    <w:rsid w:val="00557E22"/>
    <w:rsid w:val="0056309B"/>
    <w:rsid w:val="00564951"/>
    <w:rsid w:val="00573BF9"/>
    <w:rsid w:val="00581FD5"/>
    <w:rsid w:val="00590A30"/>
    <w:rsid w:val="005A4A49"/>
    <w:rsid w:val="005A7671"/>
    <w:rsid w:val="005B1D68"/>
    <w:rsid w:val="005B2036"/>
    <w:rsid w:val="00600775"/>
    <w:rsid w:val="00610CB0"/>
    <w:rsid w:val="00611B37"/>
    <w:rsid w:val="006153F8"/>
    <w:rsid w:val="0062522F"/>
    <w:rsid w:val="006252B4"/>
    <w:rsid w:val="00646BA2"/>
    <w:rsid w:val="00653A4C"/>
    <w:rsid w:val="00675CDE"/>
    <w:rsid w:val="00675EA0"/>
    <w:rsid w:val="0069742A"/>
    <w:rsid w:val="006A27FB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73ED8"/>
    <w:rsid w:val="00783390"/>
    <w:rsid w:val="00796F5F"/>
    <w:rsid w:val="007D469E"/>
    <w:rsid w:val="00852EB9"/>
    <w:rsid w:val="00855061"/>
    <w:rsid w:val="00857E6B"/>
    <w:rsid w:val="008968C4"/>
    <w:rsid w:val="008A16D6"/>
    <w:rsid w:val="008B493C"/>
    <w:rsid w:val="008D47A2"/>
    <w:rsid w:val="008D7C1C"/>
    <w:rsid w:val="0092291B"/>
    <w:rsid w:val="00932D92"/>
    <w:rsid w:val="00934E3E"/>
    <w:rsid w:val="009438B3"/>
    <w:rsid w:val="0095272C"/>
    <w:rsid w:val="00956E42"/>
    <w:rsid w:val="00972024"/>
    <w:rsid w:val="0099167B"/>
    <w:rsid w:val="009B4C20"/>
    <w:rsid w:val="009D59CB"/>
    <w:rsid w:val="009F04D2"/>
    <w:rsid w:val="009F2BA7"/>
    <w:rsid w:val="009F6DA0"/>
    <w:rsid w:val="00A01182"/>
    <w:rsid w:val="00A05A56"/>
    <w:rsid w:val="00A07E8E"/>
    <w:rsid w:val="00A25FD6"/>
    <w:rsid w:val="00A401D4"/>
    <w:rsid w:val="00A534E7"/>
    <w:rsid w:val="00A774AF"/>
    <w:rsid w:val="00A932FB"/>
    <w:rsid w:val="00AA6B76"/>
    <w:rsid w:val="00AC749E"/>
    <w:rsid w:val="00AD13CB"/>
    <w:rsid w:val="00AD3FD8"/>
    <w:rsid w:val="00AF03FC"/>
    <w:rsid w:val="00B1417E"/>
    <w:rsid w:val="00B155D5"/>
    <w:rsid w:val="00B243E7"/>
    <w:rsid w:val="00B3032A"/>
    <w:rsid w:val="00B370A8"/>
    <w:rsid w:val="00B50E8C"/>
    <w:rsid w:val="00B56A4B"/>
    <w:rsid w:val="00B7552E"/>
    <w:rsid w:val="00BB341F"/>
    <w:rsid w:val="00BB5F00"/>
    <w:rsid w:val="00BC7376"/>
    <w:rsid w:val="00BD5220"/>
    <w:rsid w:val="00BD669A"/>
    <w:rsid w:val="00BE124E"/>
    <w:rsid w:val="00C13F2B"/>
    <w:rsid w:val="00C43D65"/>
    <w:rsid w:val="00C573D7"/>
    <w:rsid w:val="00C745E4"/>
    <w:rsid w:val="00C76BCF"/>
    <w:rsid w:val="00C80E84"/>
    <w:rsid w:val="00C84833"/>
    <w:rsid w:val="00C9044F"/>
    <w:rsid w:val="00CA21E0"/>
    <w:rsid w:val="00CC2B7D"/>
    <w:rsid w:val="00CE6599"/>
    <w:rsid w:val="00D2420D"/>
    <w:rsid w:val="00D30382"/>
    <w:rsid w:val="00D364AB"/>
    <w:rsid w:val="00D413F9"/>
    <w:rsid w:val="00D44E50"/>
    <w:rsid w:val="00D56F46"/>
    <w:rsid w:val="00D62C4A"/>
    <w:rsid w:val="00D6704A"/>
    <w:rsid w:val="00D71FF3"/>
    <w:rsid w:val="00D90060"/>
    <w:rsid w:val="00D92B95"/>
    <w:rsid w:val="00DC526F"/>
    <w:rsid w:val="00DF1A13"/>
    <w:rsid w:val="00E03F71"/>
    <w:rsid w:val="00E0441F"/>
    <w:rsid w:val="00E154B5"/>
    <w:rsid w:val="00E16277"/>
    <w:rsid w:val="00E232F0"/>
    <w:rsid w:val="00E271EB"/>
    <w:rsid w:val="00E46461"/>
    <w:rsid w:val="00E52791"/>
    <w:rsid w:val="00E71739"/>
    <w:rsid w:val="00E83195"/>
    <w:rsid w:val="00EB04A3"/>
    <w:rsid w:val="00EB6EFE"/>
    <w:rsid w:val="00ED0FDE"/>
    <w:rsid w:val="00EF4C6A"/>
    <w:rsid w:val="00F00A4F"/>
    <w:rsid w:val="00F1391E"/>
    <w:rsid w:val="00F16B9D"/>
    <w:rsid w:val="00F30E1F"/>
    <w:rsid w:val="00F33CD8"/>
    <w:rsid w:val="00F56D68"/>
    <w:rsid w:val="00F664B4"/>
    <w:rsid w:val="00F7557B"/>
    <w:rsid w:val="00F75C29"/>
    <w:rsid w:val="00F81F5B"/>
    <w:rsid w:val="00F87F8B"/>
    <w:rsid w:val="00F93F14"/>
    <w:rsid w:val="00FA1B01"/>
    <w:rsid w:val="00FA64C8"/>
    <w:rsid w:val="00FD1811"/>
    <w:rsid w:val="00FD1DE2"/>
    <w:rsid w:val="00FE337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2C8DD8"/>
  <w15:chartTrackingRefBased/>
  <w15:docId w15:val="{ADAAEC44-9F55-4BAB-92F6-6D71CAC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d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BD4408405F449AA8A6C34800E6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7BFD-E7E6-4B70-B644-253FFD4AAEC8}"/>
      </w:docPartPr>
      <w:docPartBody>
        <w:p w:rsidR="00C80963" w:rsidRDefault="00BC17D8">
          <w:pPr>
            <w:pStyle w:val="E3BD4408405F449AA8A6C34800E6CD83"/>
          </w:pPr>
          <w:r>
            <w:t>First Name</w:t>
          </w:r>
        </w:p>
      </w:docPartBody>
    </w:docPart>
    <w:docPart>
      <w:docPartPr>
        <w:name w:val="E14A510965F443D8908FAAF747BD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4001-EA7F-408E-AE40-247F905AD9E7}"/>
      </w:docPartPr>
      <w:docPartBody>
        <w:p w:rsidR="00C80963" w:rsidRDefault="00BC17D8">
          <w:pPr>
            <w:pStyle w:val="E14A510965F443D8908FAAF747BD5721"/>
          </w:pPr>
          <w:r>
            <w:t>Last Name</w:t>
          </w:r>
        </w:p>
      </w:docPartBody>
    </w:docPart>
    <w:docPart>
      <w:docPartPr>
        <w:name w:val="E539684E89C047F6961144A5C3760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D90E5-97C6-442D-A3D0-8D0893A57C13}"/>
      </w:docPartPr>
      <w:docPartBody>
        <w:p w:rsidR="00C80963" w:rsidRDefault="00BC17D8">
          <w:pPr>
            <w:pStyle w:val="E539684E89C047F6961144A5C376074B"/>
          </w:pPr>
          <w:r w:rsidRPr="009D0878">
            <w:t>Address</w:t>
          </w:r>
        </w:p>
      </w:docPartBody>
    </w:docPart>
    <w:docPart>
      <w:docPartPr>
        <w:name w:val="76FCBEE355754D67AAFBE5B0FB400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E80E4-B4F9-4B65-825A-741FF9D6CE75}"/>
      </w:docPartPr>
      <w:docPartBody>
        <w:p w:rsidR="00C80963" w:rsidRDefault="00BC17D8">
          <w:pPr>
            <w:pStyle w:val="76FCBEE355754D67AAFBE5B0FB4008FD"/>
          </w:pPr>
          <w:r w:rsidRPr="009D0878">
            <w:t>Phone</w:t>
          </w:r>
        </w:p>
      </w:docPartBody>
    </w:docPart>
    <w:docPart>
      <w:docPartPr>
        <w:name w:val="330E0EAAE2BC4C99923D2BAD9D9D8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615D-55E2-40F9-BB42-F0675353F846}"/>
      </w:docPartPr>
      <w:docPartBody>
        <w:p w:rsidR="00C80963" w:rsidRDefault="00BC17D8">
          <w:pPr>
            <w:pStyle w:val="330E0EAAE2BC4C99923D2BAD9D9D8ED6"/>
          </w:pPr>
          <w:r w:rsidRPr="009D0878">
            <w:t>Email</w:t>
          </w:r>
        </w:p>
      </w:docPartBody>
    </w:docPart>
    <w:docPart>
      <w:docPartPr>
        <w:name w:val="186935260D484ABB81C1D067BCC6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5BDA7-531A-4EFC-AB58-2BDCE238141F}"/>
      </w:docPartPr>
      <w:docPartBody>
        <w:p w:rsidR="00C80963" w:rsidRDefault="00BC17D8">
          <w:pPr>
            <w:pStyle w:val="186935260D484ABB81C1D067BCC6E0CE"/>
          </w:pPr>
          <w:r>
            <w:t>Skills</w:t>
          </w:r>
        </w:p>
      </w:docPartBody>
    </w:docPart>
    <w:docPart>
      <w:docPartPr>
        <w:name w:val="F0279DBB6A0D468A8AD31E97DA75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13E08-69DA-4BAF-B0D0-C5974E9DA1BD}"/>
      </w:docPartPr>
      <w:docPartBody>
        <w:p w:rsidR="00C80963" w:rsidRDefault="00BC17D8">
          <w:pPr>
            <w:pStyle w:val="F0279DBB6A0D468A8AD31E97DA75ABB0"/>
          </w:pPr>
          <w:r w:rsidRPr="00AD3FD8">
            <w:t>Experience</w:t>
          </w:r>
        </w:p>
      </w:docPartBody>
    </w:docPart>
    <w:docPart>
      <w:docPartPr>
        <w:name w:val="F04108F863CF4FC0AC5931BC7DCC5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6EFCF-D8A1-47B1-90EB-38E275D2AB97}"/>
      </w:docPartPr>
      <w:docPartBody>
        <w:p w:rsidR="00C80963" w:rsidRDefault="00BC17D8">
          <w:pPr>
            <w:pStyle w:val="F04108F863CF4FC0AC5931BC7DCC55DD"/>
          </w:pPr>
          <w:r w:rsidRPr="0070237E">
            <w:t>Education</w:t>
          </w:r>
        </w:p>
      </w:docPartBody>
    </w:docPart>
    <w:docPart>
      <w:docPartPr>
        <w:name w:val="07914B4B82744898B0E6A82E0DF5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86272-61B2-4EEC-B855-8CA03BBC9222}"/>
      </w:docPartPr>
      <w:docPartBody>
        <w:p w:rsidR="00C80963" w:rsidRDefault="00BC17D8">
          <w:pPr>
            <w:pStyle w:val="07914B4B82744898B0E6A82E0DF58E84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63"/>
    <w:rsid w:val="00BC17D8"/>
    <w:rsid w:val="00C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D4408405F449AA8A6C34800E6CD83">
    <w:name w:val="E3BD4408405F449AA8A6C34800E6CD83"/>
  </w:style>
  <w:style w:type="paragraph" w:customStyle="1" w:styleId="E14A510965F443D8908FAAF747BD5721">
    <w:name w:val="E14A510965F443D8908FAAF747BD5721"/>
  </w:style>
  <w:style w:type="paragraph" w:customStyle="1" w:styleId="E539684E89C047F6961144A5C376074B">
    <w:name w:val="E539684E89C047F6961144A5C376074B"/>
  </w:style>
  <w:style w:type="paragraph" w:customStyle="1" w:styleId="76FCBEE355754D67AAFBE5B0FB4008FD">
    <w:name w:val="76FCBEE355754D67AAFBE5B0FB4008FD"/>
  </w:style>
  <w:style w:type="paragraph" w:customStyle="1" w:styleId="330E0EAAE2BC4C99923D2BAD9D9D8ED6">
    <w:name w:val="330E0EAAE2BC4C99923D2BAD9D9D8ED6"/>
  </w:style>
  <w:style w:type="paragraph" w:customStyle="1" w:styleId="06719D91DB8D4A9F96560D1B0EDBCE2D">
    <w:name w:val="06719D91DB8D4A9F96560D1B0EDBCE2D"/>
  </w:style>
  <w:style w:type="paragraph" w:customStyle="1" w:styleId="9164A92224FB4EB89C1608E3C7AE219A">
    <w:name w:val="9164A92224FB4EB89C1608E3C7AE219A"/>
  </w:style>
  <w:style w:type="paragraph" w:customStyle="1" w:styleId="CA3EACEE04ED4926B106A5AA9120E62E">
    <w:name w:val="CA3EACEE04ED4926B106A5AA9120E62E"/>
  </w:style>
  <w:style w:type="paragraph" w:customStyle="1" w:styleId="186935260D484ABB81C1D067BCC6E0CE">
    <w:name w:val="186935260D484ABB81C1D067BCC6E0CE"/>
  </w:style>
  <w:style w:type="paragraph" w:customStyle="1" w:styleId="E66DDFECCBC34286B0B49E9632BBE341">
    <w:name w:val="E66DDFECCBC34286B0B49E9632BBE341"/>
  </w:style>
  <w:style w:type="paragraph" w:customStyle="1" w:styleId="2E7364078FA34DA4BC7091BF380A90E8">
    <w:name w:val="2E7364078FA34DA4BC7091BF380A90E8"/>
  </w:style>
  <w:style w:type="paragraph" w:customStyle="1" w:styleId="2699C14AC9894D868456329B32FF811A">
    <w:name w:val="2699C14AC9894D868456329B32FF811A"/>
  </w:style>
  <w:style w:type="paragraph" w:customStyle="1" w:styleId="5D82A528C4AF4F899512AEF21BA44AC7">
    <w:name w:val="5D82A528C4AF4F899512AEF21BA44AC7"/>
  </w:style>
  <w:style w:type="paragraph" w:customStyle="1" w:styleId="A89261E5F62343E7A1DC3657466A7835">
    <w:name w:val="A89261E5F62343E7A1DC3657466A7835"/>
  </w:style>
  <w:style w:type="paragraph" w:customStyle="1" w:styleId="F0279DBB6A0D468A8AD31E97DA75ABB0">
    <w:name w:val="F0279DBB6A0D468A8AD31E97DA75ABB0"/>
  </w:style>
  <w:style w:type="paragraph" w:customStyle="1" w:styleId="511E23878906452D8146EEB3DDA80065">
    <w:name w:val="511E23878906452D8146EEB3DDA80065"/>
  </w:style>
  <w:style w:type="paragraph" w:customStyle="1" w:styleId="3AB7D389A3954C0BA2917D37335F31F4">
    <w:name w:val="3AB7D389A3954C0BA2917D37335F31F4"/>
  </w:style>
  <w:style w:type="paragraph" w:customStyle="1" w:styleId="2E1B68127CB745BC856DDA1CD74F6CEA">
    <w:name w:val="2E1B68127CB745BC856DDA1CD74F6CE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79BB6F08DC44E55A39C3BD53D442DF7">
    <w:name w:val="E79BB6F08DC44E55A39C3BD53D442DF7"/>
  </w:style>
  <w:style w:type="paragraph" w:customStyle="1" w:styleId="E0A5BF478AD146C6B3CFA9CBD186D451">
    <w:name w:val="E0A5BF478AD146C6B3CFA9CBD186D451"/>
  </w:style>
  <w:style w:type="paragraph" w:customStyle="1" w:styleId="50F9E40AF51D47BCAA9C5A631C665EEA">
    <w:name w:val="50F9E40AF51D47BCAA9C5A631C665EEA"/>
  </w:style>
  <w:style w:type="paragraph" w:customStyle="1" w:styleId="AA93FFF7E76348F5980A9C0E9BC58678">
    <w:name w:val="AA93FFF7E76348F5980A9C0E9BC58678"/>
  </w:style>
  <w:style w:type="paragraph" w:customStyle="1" w:styleId="548448DA043947EEBDA2262F14B5AF39">
    <w:name w:val="548448DA043947EEBDA2262F14B5AF39"/>
  </w:style>
  <w:style w:type="paragraph" w:customStyle="1" w:styleId="1BE9B18C4BDF45069524E3C9E4C3A8E7">
    <w:name w:val="1BE9B18C4BDF45069524E3C9E4C3A8E7"/>
  </w:style>
  <w:style w:type="paragraph" w:customStyle="1" w:styleId="20B19A8FF34044D0989627C5B84AEF0C">
    <w:name w:val="20B19A8FF34044D0989627C5B84AEF0C"/>
  </w:style>
  <w:style w:type="paragraph" w:customStyle="1" w:styleId="F04108F863CF4FC0AC5931BC7DCC55DD">
    <w:name w:val="F04108F863CF4FC0AC5931BC7DCC55DD"/>
  </w:style>
  <w:style w:type="paragraph" w:customStyle="1" w:styleId="F3BE63E55363468A9A40AE0F2447F817">
    <w:name w:val="F3BE63E55363468A9A40AE0F2447F817"/>
  </w:style>
  <w:style w:type="paragraph" w:customStyle="1" w:styleId="4C6DC8D7D6774B818C1F6D2F80C30E1A">
    <w:name w:val="4C6DC8D7D6774B818C1F6D2F80C30E1A"/>
  </w:style>
  <w:style w:type="paragraph" w:customStyle="1" w:styleId="CE33F3E9950B46DCA9040C816DCBF4ED">
    <w:name w:val="CE33F3E9950B46DCA9040C816DCBF4ED"/>
  </w:style>
  <w:style w:type="paragraph" w:customStyle="1" w:styleId="31C91864BC9748848FC11C7A897245EA">
    <w:name w:val="31C91864BC9748848FC11C7A897245EA"/>
  </w:style>
  <w:style w:type="paragraph" w:customStyle="1" w:styleId="C68EECBFD0D44399B8BC64F710634A0C">
    <w:name w:val="C68EECBFD0D44399B8BC64F710634A0C"/>
  </w:style>
  <w:style w:type="paragraph" w:customStyle="1" w:styleId="2AF91A7F685B44409ED913C7B63C750F">
    <w:name w:val="2AF91A7F685B44409ED913C7B63C750F"/>
  </w:style>
  <w:style w:type="paragraph" w:customStyle="1" w:styleId="717D330A3DA242E1AC1685D64F05AC34">
    <w:name w:val="717D330A3DA242E1AC1685D64F05AC34"/>
  </w:style>
  <w:style w:type="paragraph" w:customStyle="1" w:styleId="9EA9AE99D2F74D2E92338E98368D1C03">
    <w:name w:val="9EA9AE99D2F74D2E92338E98368D1C03"/>
  </w:style>
  <w:style w:type="paragraph" w:customStyle="1" w:styleId="DB76019ECAD741029904110303BE938A">
    <w:name w:val="DB76019ECAD741029904110303BE938A"/>
  </w:style>
  <w:style w:type="paragraph" w:customStyle="1" w:styleId="4E469848E3FA47F89AAC8E5C4F5D0A21">
    <w:name w:val="4E469848E3FA47F89AAC8E5C4F5D0A21"/>
  </w:style>
  <w:style w:type="paragraph" w:customStyle="1" w:styleId="07914B4B82744898B0E6A82E0DF58E84">
    <w:name w:val="07914B4B82744898B0E6A82E0DF58E84"/>
  </w:style>
  <w:style w:type="paragraph" w:customStyle="1" w:styleId="DE7B3632828242C480AAABBAF830596F">
    <w:name w:val="DE7B3632828242C480AAABBAF8305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Mahad</Abstract>
  <CompanyAddress>Jonesboro, GA</CompanyAddress>
  <CompanyPhone>(678)525-0803</CompanyPhone>
  <CompanyFax/>
  <CompanyEmail>mfarah@students.kennesaw.edu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F19BA-52C8-4C00-A918-9015BA86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Farah</dc:creator>
  <cp:keywords/>
  <dc:description/>
  <cp:lastModifiedBy>Mahad Farah</cp:lastModifiedBy>
  <cp:revision>2</cp:revision>
  <dcterms:created xsi:type="dcterms:W3CDTF">2020-02-11T23:44:00Z</dcterms:created>
  <dcterms:modified xsi:type="dcterms:W3CDTF">2020-02-11T23:44:00Z</dcterms:modified>
  <cp:category>Farah</cp:category>
</cp:coreProperties>
</file>